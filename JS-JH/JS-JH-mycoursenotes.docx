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subl .   //</w:t>
      </w:r>
      <w:r>
        <w:rPr>
          <w:rFonts w:ascii="Times New Roman" w:hAnsi="Times New Roman" w:hint="eastAsia"/>
          <w:sz w:val="28"/>
          <w:szCs w:val="28"/>
        </w:rPr>
        <w:t>打开</w:t>
      </w:r>
      <w:r>
        <w:rPr>
          <w:rFonts w:ascii="Times New Roman" w:hAnsi="Times New Roman"/>
          <w:sz w:val="28"/>
          <w:szCs w:val="28"/>
        </w:rPr>
        <w:t>sublime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browser-sync start --server --directory --files"**/*"   //go to browser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Ctrl+Shift+I  //chrome developer toor</w:t>
      </w:r>
    </w:p>
    <w:p w:rsidR="00A84069" w:rsidRDefault="00A84069">
      <w:pPr>
        <w:tabs>
          <w:tab w:val="left" w:pos="5167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Ctrl+K+B  //sublime</w:t>
      </w:r>
      <w:r>
        <w:rPr>
          <w:rFonts w:ascii="Times New Roman" w:hAnsi="Times New Roman" w:hint="eastAsia"/>
          <w:sz w:val="28"/>
          <w:szCs w:val="28"/>
        </w:rPr>
        <w:t>只显示右边</w:t>
      </w:r>
      <w:r>
        <w:rPr>
          <w:rFonts w:ascii="Times New Roman" w:hAnsi="Times New Roman"/>
          <w:sz w:val="28"/>
          <w:szCs w:val="28"/>
        </w:rPr>
        <w:tab/>
      </w:r>
    </w:p>
    <w:p w:rsidR="00A84069" w:rsidRDefault="00A84069">
      <w:pPr>
        <w:tabs>
          <w:tab w:val="left" w:pos="5167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Ctrl+/  //</w:t>
      </w:r>
      <w:r>
        <w:rPr>
          <w:rFonts w:ascii="Times New Roman" w:hAnsi="Times New Roman" w:hint="eastAsia"/>
          <w:sz w:val="28"/>
          <w:szCs w:val="28"/>
        </w:rPr>
        <w:t>批量注释</w:t>
      </w:r>
    </w:p>
    <w:p w:rsidR="00A84069" w:rsidRDefault="00A84069"/>
    <w:p w:rsidR="00A84069" w:rsidRDefault="00A84069">
      <w:pPr>
        <w:pStyle w:val="Heading2"/>
      </w:pPr>
      <w:r>
        <w:t>W4L42P2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not defined!=undefined  undefined</w:t>
      </w:r>
      <w:r>
        <w:rPr>
          <w:rFonts w:ascii="Times New Roman" w:hAnsi="Times New Roman" w:hint="eastAsia"/>
          <w:sz w:val="28"/>
          <w:szCs w:val="28"/>
        </w:rPr>
        <w:t>只是没有赋值</w:t>
      </w:r>
      <w:r>
        <w:rPr>
          <w:rFonts w:ascii="Times New Roman" w:hAnsi="Times New Roman"/>
          <w:sz w:val="28"/>
          <w:szCs w:val="28"/>
        </w:rPr>
        <w:t xml:space="preserve"> not</w:t>
      </w:r>
      <w:r>
        <w:rPr>
          <w:rFonts w:ascii="Times New Roman" w:hAnsi="Times New Roman" w:hint="eastAsia"/>
          <w:sz w:val="28"/>
          <w:szCs w:val="28"/>
        </w:rPr>
        <w:t>是没有定义变量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underfined means variable memory has been allocated but no value has ever been explicity set yet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not defined a variable has never been defined</w:t>
      </w:r>
    </w:p>
    <w:p w:rsidR="00A84069" w:rsidRDefault="00A84069"/>
    <w:p w:rsidR="00A84069" w:rsidRDefault="00A84069">
      <w:pPr>
        <w:pStyle w:val="Heading2"/>
      </w:pPr>
      <w:r>
        <w:t>W4L40-41</w:t>
      </w:r>
    </w:p>
    <w:p w:rsidR="00A84069" w:rsidRDefault="00A84069">
      <w:pPr>
        <w:pStyle w:val="Heading3"/>
      </w:pPr>
      <w:r>
        <w:t>global&amp;function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function-lexical</w:t>
      </w:r>
    </w:p>
    <w:p w:rsidR="00A84069" w:rsidRDefault="00A84069"/>
    <w:p w:rsidR="00A84069" w:rsidRDefault="00A84069">
      <w:pPr>
        <w:pStyle w:val="Heading3"/>
        <w:rPr>
          <w:rFonts w:ascii="Times New Roman" w:hAnsi="Times New Roman"/>
          <w:szCs w:val="28"/>
        </w:rPr>
      </w:pPr>
      <w:r>
        <w:t>Scope Chain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Everything is executed in an Execution Context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Each Execution Context has: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●</w:t>
      </w:r>
      <w:r>
        <w:rPr>
          <w:rFonts w:ascii="Times New Roman" w:hAnsi="Times New Roman"/>
          <w:sz w:val="28"/>
          <w:szCs w:val="28"/>
        </w:rPr>
        <w:t>Its own Variable Environment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●</w:t>
      </w:r>
      <w:r>
        <w:rPr>
          <w:rFonts w:ascii="Times New Roman" w:hAnsi="Times New Roman"/>
          <w:sz w:val="28"/>
          <w:szCs w:val="28"/>
        </w:rPr>
        <w:t>Specialn 'this' object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●</w:t>
      </w:r>
      <w:r>
        <w:rPr>
          <w:rFonts w:ascii="Times New Roman" w:hAnsi="Times New Roman"/>
          <w:sz w:val="28"/>
          <w:szCs w:val="28"/>
        </w:rPr>
        <w:t>Reference to its Outer Environment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Where function is physical defined determines the scope of function, not where it is executed.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-4</w:t>
      </w:r>
    </w:p>
    <w:p w:rsidR="00A84069" w:rsidRDefault="00A84069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55.25pt;height:287.25pt;visibility:visible">
            <v:imagedata r:id="rId5" o:title=""/>
          </v:shape>
        </w:pict>
      </w:r>
    </w:p>
    <w:p w:rsidR="00A84069" w:rsidRDefault="00A84069">
      <w:pPr>
        <w:pStyle w:val="Heading2"/>
      </w:pPr>
      <w:r>
        <w:t>W4L42P1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 built-in types:6 primitive and 1 Object type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Object is a collection of name/value pairs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Primitive:Single value: some data in a name value pair,Immutable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Boolean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Undefined: no values has ever been set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Null: lack of value,can only have one value:null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Number: no integer subset of doubles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String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Symbol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</w:p>
    <w:p w:rsidR="00A84069" w:rsidRDefault="00A84069">
      <w:pPr>
        <w:pStyle w:val="Heading2"/>
      </w:pPr>
      <w:r>
        <w:t>W4L43</w:t>
      </w:r>
    </w:p>
    <w:p w:rsidR="00A84069" w:rsidRDefault="00A84069">
      <w:pPr>
        <w:rPr>
          <w:rStyle w:val="Heading3Char"/>
        </w:rPr>
      </w:pPr>
      <w:r>
        <w:rPr>
          <w:rStyle w:val="Heading3Char"/>
        </w:rPr>
        <w:t>Type coecion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 language converts something for you from one tye to another type automatically on the fly</w:t>
      </w:r>
    </w:p>
    <w:p w:rsidR="00A84069" w:rsidRDefault="00A84069">
      <w:r>
        <w:rPr>
          <w:noProof/>
        </w:rPr>
        <w:pict>
          <v:shape id="_x0000_i1026" type="#_x0000_t75" style="width:411.75pt;height:200.25pt;visibility:visible">
            <v:imagedata r:id="rId6" o:title=""/>
          </v:shape>
        </w:pict>
      </w:r>
    </w:p>
    <w:p w:rsidR="00A84069" w:rsidRDefault="00A84069"/>
    <w:p w:rsidR="00A84069" w:rsidRDefault="00A84069">
      <w:r>
        <w:t>Strict equality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===    first compare type, then compare value</w:t>
      </w:r>
    </w:p>
    <w:p w:rsidR="00A84069" w:rsidRDefault="00A84069">
      <w:r>
        <w:rPr>
          <w:noProof/>
        </w:rPr>
        <w:pict>
          <v:shape id="图片 3" o:spid="_x0000_i1027" type="#_x0000_t75" style="width:414.75pt;height:195pt;visibility:visible">
            <v:imagedata r:id="rId7" o:title=""/>
          </v:shape>
        </w:pict>
      </w:r>
    </w:p>
    <w:p w:rsidR="00A84069" w:rsidRDefault="00A84069"/>
    <w:p w:rsidR="00A84069" w:rsidRDefault="00A84069">
      <w:r>
        <w:rPr>
          <w:noProof/>
        </w:rPr>
        <w:pict>
          <v:shape id="图片 4" o:spid="_x0000_i1028" type="#_x0000_t75" style="width:414.75pt;height:157.5pt;visibility:visible">
            <v:imagedata r:id="rId8" o:title=""/>
          </v:shape>
        </w:pict>
      </w:r>
    </w:p>
    <w:p w:rsidR="00A84069" w:rsidRDefault="00A84069"/>
    <w:p w:rsidR="00A84069" w:rsidRDefault="00A84069">
      <w:pPr>
        <w:pStyle w:val="Heading3"/>
      </w:pPr>
      <w:r>
        <w:t>Curly Brace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JavaScript engine doesn’t see anything after return, and palaces for you, a semi-colon right after it----return;</w:t>
      </w:r>
    </w:p>
    <w:p w:rsidR="00A84069" w:rsidRDefault="00A84069">
      <w:r>
        <w:rPr>
          <w:noProof/>
        </w:rPr>
        <w:pict>
          <v:shape id="图片 5" o:spid="_x0000_i1029" type="#_x0000_t75" style="width:411.75pt;height:203.25pt;visibility:visible">
            <v:imagedata r:id="rId9" o:title=""/>
          </v:shape>
        </w:pict>
      </w:r>
    </w:p>
    <w:p w:rsidR="00A84069" w:rsidRDefault="00A84069"/>
    <w:p w:rsidR="00A84069" w:rsidRDefault="00A84069"/>
    <w:p w:rsidR="00A84069" w:rsidRDefault="00A84069">
      <w:pPr>
        <w:pStyle w:val="Heading2"/>
      </w:pPr>
      <w:r>
        <w:t>W4L44</w:t>
      </w:r>
    </w:p>
    <w:p w:rsidR="00A84069" w:rsidRDefault="00A84069">
      <w:r>
        <w:rPr>
          <w:noProof/>
        </w:rPr>
        <w:pict>
          <v:shape id="图片 6" o:spid="_x0000_i1030" type="#_x0000_t75" style="width:414.75pt;height:89.25pt;visibility:visible">
            <v:imagedata r:id="rId10" o:title=""/>
          </v:shape>
        </w:pict>
      </w:r>
    </w:p>
    <w:p w:rsidR="00A84069" w:rsidRDefault="00A84069"/>
    <w:p w:rsidR="00A84069" w:rsidRDefault="00A84069"/>
    <w:p w:rsidR="00A84069" w:rsidRDefault="00A84069">
      <w:r>
        <w:rPr>
          <w:noProof/>
        </w:rPr>
        <w:pict>
          <v:shape id="图片 7" o:spid="_x0000_i1031" type="#_x0000_t75" style="width:414.75pt;height:89.25pt;visibility:visible">
            <v:imagedata r:id="rId10" o:title=""/>
          </v:shape>
        </w:pict>
      </w:r>
    </w:p>
    <w:p w:rsidR="00A84069" w:rsidRDefault="00A84069"/>
    <w:p w:rsidR="00A84069" w:rsidRDefault="00A84069">
      <w:pPr>
        <w:pStyle w:val="Heading2"/>
      </w:pPr>
      <w:r>
        <w:t>W4L45-49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Javascript create property if the former one is defined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Company.ceo is something that hasn’t been defined</w:t>
      </w:r>
    </w:p>
    <w:p w:rsidR="00A84069" w:rsidRDefault="00A84069">
      <w:r>
        <w:rPr>
          <w:noProof/>
        </w:rPr>
        <w:pict>
          <v:shape id="图片 8" o:spid="_x0000_i1032" type="#_x0000_t75" style="width:406.5pt;height:96pt;visibility:visible">
            <v:imagedata r:id="rId11" o:title=""/>
          </v:shape>
        </w:pict>
      </w:r>
    </w:p>
    <w:p w:rsidR="00A84069" w:rsidRDefault="00A84069">
      <w:r>
        <w:rPr>
          <w:noProof/>
        </w:rPr>
        <w:pict>
          <v:shape id="图片 11" o:spid="_x0000_i1033" type="#_x0000_t75" style="width:414pt;height:78pt;visibility:visible">
            <v:imagedata r:id="rId12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Dot notation will only work with whatever is a valid JavaScript identifier, or valid JavaScript, either function name, or valid JavaScript variable name</w:t>
      </w:r>
    </w:p>
    <w:p w:rsidR="00A84069" w:rsidRDefault="00A84069">
      <w:r>
        <w:rPr>
          <w:noProof/>
        </w:rPr>
        <w:pict>
          <v:shape id="图片 9" o:spid="_x0000_i1034" type="#_x0000_t75" style="width:406.5pt;height:82.5pt;visibility:visible">
            <v:imagedata r:id="rId13" o:title=""/>
          </v:shape>
        </w:pict>
      </w:r>
    </w:p>
    <w:p w:rsidR="00A84069" w:rsidRDefault="00A84069">
      <w:r>
        <w:rPr>
          <w:noProof/>
        </w:rPr>
        <w:pict>
          <v:shape id="图片 10" o:spid="_x0000_i1035" type="#_x0000_t75" style="width:411.75pt;height:147pt;visibility:visible">
            <v:imagedata r:id="rId14" o:title=""/>
          </v:shape>
        </w:pict>
      </w:r>
    </w:p>
    <w:p w:rsidR="00A84069" w:rsidRDefault="00A84069"/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Every object has this inherent method or inherent function to it that’s called to strings</w:t>
      </w:r>
    </w:p>
    <w:p w:rsidR="00A84069" w:rsidRDefault="00A84069"/>
    <w:p w:rsidR="00A84069" w:rsidRDefault="00A84069">
      <w:r>
        <w:rPr>
          <w:noProof/>
        </w:rPr>
        <w:pict>
          <v:shape id="图片 12" o:spid="_x0000_i1036" type="#_x0000_t75" style="width:405.75pt;height:116.25pt;visibility:visible">
            <v:imagedata r:id="rId15" o:title=""/>
          </v:shape>
        </w:pict>
      </w:r>
    </w:p>
    <w:p w:rsidR="00A84069" w:rsidRDefault="00A84069"/>
    <w:p w:rsidR="00A84069" w:rsidRDefault="00A84069">
      <w:r>
        <w:rPr>
          <w:noProof/>
        </w:rPr>
        <w:pict>
          <v:shape id="图片 13" o:spid="_x0000_i1037" type="#_x0000_t75" style="width:413.25pt;height:226.5pt;visibility:visible">
            <v:imagedata r:id="rId16" o:title=""/>
          </v:shape>
        </w:pict>
      </w:r>
    </w:p>
    <w:p w:rsidR="00A84069" w:rsidRDefault="00A84069"/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Passing Variables by Values vs by Reference 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Given b=a, by value means change b not affect a, by reference change b affect a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图片 14" o:spid="_x0000_i1038" type="#_x0000_t75" style="width:411.75pt;height:138.75pt;visibility:visible">
            <v:imagedata r:id="rId17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Primitives are passed by value,objects are passed by reference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Reference literal 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Var a = {x: 7};</w:t>
      </w:r>
    </w:p>
    <w:p w:rsidR="00A84069" w:rsidRDefault="00A84069">
      <w:r>
        <w:rPr>
          <w:noProof/>
        </w:rPr>
        <w:pict>
          <v:shape id="图片 15" o:spid="_x0000_i1039" type="#_x0000_t75" style="width:414.75pt;height:246pt;visibility:visible">
            <v:imagedata r:id="rId18" o:title=""/>
          </v:shape>
        </w:pict>
      </w:r>
    </w:p>
    <w:p w:rsidR="00A84069" w:rsidRDefault="00A84069"/>
    <w:p w:rsidR="00A84069" w:rsidRDefault="00A84069">
      <w:r>
        <w:rPr>
          <w:noProof/>
        </w:rPr>
        <w:pict>
          <v:shape id="图片 16" o:spid="_x0000_i1040" type="#_x0000_t75" style="width:411pt;height:195.75pt;visibility:visible">
            <v:imagedata r:id="rId19" o:title=""/>
          </v:shape>
        </w:pict>
      </w:r>
    </w:p>
    <w:p w:rsidR="00A84069" w:rsidRDefault="00A84069"/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Global window object</w:t>
      </w:r>
    </w:p>
    <w:p w:rsidR="00A84069" w:rsidRDefault="00A84069">
      <w:r>
        <w:rPr>
          <w:noProof/>
        </w:rPr>
        <w:pict>
          <v:shape id="图片 17" o:spid="_x0000_i1041" type="#_x0000_t75" style="width:408.75pt;height:81pt;visibility:visible">
            <v:imagedata r:id="rId20" o:title=""/>
          </v:shape>
        </w:pict>
      </w:r>
    </w:p>
    <w:p w:rsidR="00A84069" w:rsidRDefault="00A84069"/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Function construction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We cannot return anything from the function constructor,it has to remain without a return value</w:t>
      </w:r>
    </w:p>
    <w:p w:rsidR="00A84069" w:rsidRDefault="00A84069">
      <w:r>
        <w:rPr>
          <w:noProof/>
        </w:rPr>
        <w:pict>
          <v:shape id="_x0000_i1042" type="#_x0000_t75" style="width:413.25pt;height:116.25pt;visibility:visible">
            <v:imagedata r:id="rId21" o:title=""/>
          </v:shape>
        </w:pict>
      </w:r>
    </w:p>
    <w:p w:rsidR="00A84069" w:rsidRDefault="00A84069">
      <w:r>
        <w:rPr>
          <w:noProof/>
        </w:rPr>
        <w:pict>
          <v:shape id="图片 2" o:spid="_x0000_i1043" type="#_x0000_t75" style="width:411.75pt;height:121.5pt;visibility:visible">
            <v:imagedata r:id="rId22" o:title=""/>
          </v:shape>
        </w:pict>
      </w:r>
    </w:p>
    <w:p w:rsidR="00A84069" w:rsidRDefault="00A84069">
      <w:r>
        <w:rPr>
          <w:noProof/>
        </w:rPr>
        <w:pict>
          <v:shape id="_x0000_i1044" type="#_x0000_t75" style="width:412.5pt;height:148.5pt;visibility:visible">
            <v:imagedata r:id="rId23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How this keyword behaves itself when it’s part of a function constructor.It’s referring to the function itself, or the object itself when the function is invoked together with the new keyword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myCircle.prototype.getArea don’t waste processing</w:t>
      </w:r>
    </w:p>
    <w:p w:rsidR="00A84069" w:rsidRDefault="00A84069">
      <w:r>
        <w:rPr>
          <w:noProof/>
        </w:rPr>
        <w:pict>
          <v:shape id="_x0000_i1045" type="#_x0000_t75" style="width:410.25pt;height:181.5pt;visibility:visible">
            <v:imagedata r:id="rId24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Object literals and how the this keyword behaves itself inside of one function: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When you have an inner function with another function, this keyword starts pointing to the global object. This is a bug of javascript, it will fix in next vision.</w:t>
      </w:r>
    </w:p>
    <w:p w:rsidR="00A84069" w:rsidRDefault="00A84069">
      <w:r>
        <w:rPr>
          <w:noProof/>
        </w:rPr>
        <w:pict>
          <v:shape id="_x0000_i1046" type="#_x0000_t75" style="width:408.75pt;height:206.25pt;visibility:visible">
            <v:imagedata r:id="rId25" o:title=""/>
          </v:shape>
        </w:pict>
      </w:r>
    </w:p>
    <w:p w:rsidR="00A84069" w:rsidRDefault="00A84069">
      <w:r>
        <w:rPr>
          <w:noProof/>
        </w:rPr>
        <w:pict>
          <v:shape id="_x0000_i1047" type="#_x0000_t75" style="width:408.75pt;height:206.25pt;visibility:visible">
            <v:imagedata r:id="rId25" o:title=""/>
          </v:shape>
        </w:pict>
      </w:r>
    </w:p>
    <w:p w:rsidR="00A84069" w:rsidRDefault="00A84069">
      <w:pPr>
        <w:pStyle w:val="Heading2"/>
      </w:pPr>
      <w:r>
        <w:t>W4L50-52</w:t>
      </w:r>
    </w:p>
    <w:p w:rsidR="00A84069" w:rsidRDefault="00A84069">
      <w:r>
        <w:rPr>
          <w:rFonts w:ascii="Times New Roman" w:hAnsi="Times New Roman"/>
          <w:sz w:val="28"/>
          <w:szCs w:val="28"/>
        </w:rPr>
        <w:t>Array</w:t>
      </w:r>
    </w:p>
    <w:p w:rsidR="00A84069" w:rsidRDefault="00A84069">
      <w:r>
        <w:rPr>
          <w:noProof/>
        </w:rPr>
        <w:pict>
          <v:shape id="_x0000_i1048" type="#_x0000_t75" style="width:408pt;height:168pt;visibility:visible">
            <v:imagedata r:id="rId26" o:title=""/>
          </v:shape>
        </w:pict>
      </w:r>
    </w:p>
    <w:p w:rsidR="00A84069" w:rsidRDefault="00A84069">
      <w:r>
        <w:rPr>
          <w:noProof/>
        </w:rPr>
        <w:pict>
          <v:shape id="_x0000_i1049" type="#_x0000_t75" style="width:410.25pt;height:193.5pt;visibility:visible">
            <v:imagedata r:id="rId27" o:title=""/>
          </v:shape>
        </w:pict>
      </w:r>
    </w:p>
    <w:p w:rsidR="00A84069" w:rsidRDefault="00A84069">
      <w:r>
        <w:rPr>
          <w:noProof/>
        </w:rPr>
        <w:pict>
          <v:shape id="_x0000_i1050" type="#_x0000_t75" style="width:414pt;height:126.75pt;visibility:visible">
            <v:imagedata r:id="rId28" o:title=""/>
          </v:shape>
        </w:pict>
      </w:r>
    </w:p>
    <w:p w:rsidR="00A84069" w:rsidRDefault="00A84069">
      <w:r>
        <w:rPr>
          <w:noProof/>
        </w:rPr>
        <w:pict>
          <v:shape id="_x0000_i1051" type="#_x0000_t75" style="width:410.25pt;height:204.75pt;visibility:visible">
            <v:imagedata r:id="rId29" o:title=""/>
          </v:shape>
        </w:pict>
      </w:r>
    </w:p>
    <w:p w:rsidR="00A84069" w:rsidRDefault="00A84069"/>
    <w:p w:rsidR="00A84069" w:rsidRDefault="00A84069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array no different than a number zero and so on. Greeting beci-omes a property of the array and this for loop loops over the property names of the object. Array is an object</w:t>
      </w:r>
    </w:p>
    <w:p w:rsidR="00A84069" w:rsidRDefault="00A84069">
      <w:r>
        <w:rPr>
          <w:noProof/>
        </w:rPr>
        <w:pict>
          <v:shape id="_x0000_i1052" type="#_x0000_t75" style="width:404.25pt;height:225.75pt;visibility:visible">
            <v:imagedata r:id="rId30" o:title=""/>
          </v:shape>
        </w:pict>
      </w:r>
    </w:p>
    <w:p w:rsidR="00A84069" w:rsidRDefault="00A84069"/>
    <w:p w:rsidR="00A84069" w:rsidRDefault="00A84069">
      <w:pPr>
        <w:pStyle w:val="Heading3"/>
      </w:pPr>
      <w:r>
        <w:t>Closure</w:t>
      </w:r>
    </w:p>
    <w:p w:rsidR="00A84069" w:rsidRDefault="00A84069">
      <w:r>
        <w:rPr>
          <w:noProof/>
        </w:rPr>
        <w:pict>
          <v:shape id="_x0000_i1053" type="#_x0000_t75" style="width:409.5pt;height:219pt;visibility:visible">
            <v:imagedata r:id="rId31" o:title=""/>
          </v:shape>
        </w:pict>
      </w:r>
    </w:p>
    <w:p w:rsidR="00A84069" w:rsidRDefault="00A84069"/>
    <w:p w:rsidR="00A84069" w:rsidRDefault="00A84069">
      <w:pPr>
        <w:pStyle w:val="Heading3"/>
      </w:pPr>
      <w:r>
        <w:t>Name Spaces</w:t>
      </w:r>
    </w:p>
    <w:p w:rsidR="00A84069" w:rsidRDefault="00A84069">
      <w:r>
        <w:rPr>
          <w:noProof/>
        </w:rPr>
        <w:pict>
          <v:shape id="_x0000_i1054" type="#_x0000_t75" style="width:409.5pt;height:231pt;visibility:visible">
            <v:imagedata r:id="rId32" o:title=""/>
          </v:shape>
        </w:pict>
      </w:r>
    </w:p>
    <w:p w:rsidR="00A84069" w:rsidRDefault="00A84069">
      <w:r>
        <w:rPr>
          <w:noProof/>
        </w:rPr>
        <w:pict>
          <v:shape id="_x0000_i1055" type="#_x0000_t75" style="width:411pt;height:221.25pt;visibility:visible">
            <v:imagedata r:id="rId33" o:title=""/>
          </v:shape>
        </w:pict>
      </w:r>
    </w:p>
    <w:p w:rsidR="00A84069" w:rsidRDefault="00A84069">
      <w:pPr>
        <w:pStyle w:val="Heading3"/>
      </w:pPr>
      <w:r>
        <w:t>Immediately Invoked Function Expression(IIFE)</w:t>
      </w:r>
    </w:p>
    <w:p w:rsidR="00A84069" w:rsidRDefault="00A84069">
      <w:r>
        <w:rPr>
          <w:noProof/>
        </w:rPr>
        <w:pict>
          <v:shape id="_x0000_i1056" type="#_x0000_t75" style="width:413.25pt;height:98.25pt;visibility:visible">
            <v:imagedata r:id="rId34" o:title=""/>
          </v:shape>
        </w:pict>
      </w:r>
    </w:p>
    <w:p w:rsidR="00A84069" w:rsidRDefault="00A84069">
      <w:r>
        <w:rPr>
          <w:noProof/>
        </w:rPr>
        <w:pict>
          <v:shape id="_x0000_i1057" type="#_x0000_t75" style="width:411.75pt;height:208.5pt;visibility:visible">
            <v:imagedata r:id="rId35" o:title=""/>
          </v:shape>
        </w:pict>
      </w:r>
    </w:p>
    <w:p w:rsidR="00A84069" w:rsidRDefault="00A84069"/>
    <w:p w:rsidR="00A84069" w:rsidRDefault="00A84069">
      <w:pPr>
        <w:pStyle w:val="Heading2"/>
      </w:pPr>
      <w:r>
        <w:t>W5L53-55</w:t>
      </w:r>
    </w:p>
    <w:p w:rsidR="00A84069" w:rsidRDefault="00A84069">
      <w:pPr>
        <w:pStyle w:val="Heading3"/>
      </w:pPr>
      <w:r>
        <w:t>DOM manipulation</w:t>
      </w:r>
    </w:p>
    <w:p w:rsidR="00A84069" w:rsidRDefault="00A84069">
      <w:r>
        <w:rPr>
          <w:noProof/>
        </w:rPr>
        <w:pict>
          <v:shape id="_x0000_i1058" type="#_x0000_t75" style="width:408.75pt;height:198pt;visibility:visible">
            <v:imagedata r:id="rId36" o:title=""/>
          </v:shape>
        </w:pict>
      </w:r>
    </w:p>
    <w:p w:rsidR="00A84069" w:rsidRDefault="00A84069"/>
    <w:p w:rsidR="00A84069" w:rsidRDefault="00A84069">
      <w:r>
        <w:rPr>
          <w:noProof/>
        </w:rPr>
        <w:pict>
          <v:shape id="_x0000_i1059" type="#_x0000_t75" style="width:412.5pt;height:215.25pt;visibility:visible">
            <v:imagedata r:id="rId37" o:title=""/>
          </v:shape>
        </w:pict>
      </w:r>
    </w:p>
    <w:p w:rsidR="00A84069" w:rsidRDefault="00A84069"/>
    <w:p w:rsidR="00A84069" w:rsidRDefault="00A84069">
      <w:r>
        <w:rPr>
          <w:noProof/>
        </w:rPr>
        <w:pict>
          <v:shape id="_x0000_i1060" type="#_x0000_t75" style="width:406.5pt;height:210pt;visibility:visible">
            <v:imagedata r:id="rId38" o:title=""/>
          </v:shape>
        </w:pict>
      </w:r>
    </w:p>
    <w:p w:rsidR="00A84069" w:rsidRDefault="00A84069">
      <w:r>
        <w:rPr>
          <w:noProof/>
        </w:rPr>
        <w:pict>
          <v:shape id="_x0000_i1061" type="#_x0000_t75" style="width:408.75pt;height:176.25pt;visibility:visible">
            <v:imagedata r:id="rId39" o:title=""/>
          </v:shape>
        </w:pict>
      </w:r>
    </w:p>
    <w:p w:rsidR="00A84069" w:rsidRDefault="00A84069"/>
    <w:p w:rsidR="00A84069" w:rsidRDefault="00A84069">
      <w:pPr>
        <w:pStyle w:val="Heading3"/>
      </w:pPr>
      <w:r>
        <w:t>Handling Events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Html ---onclick=””</w:t>
      </w:r>
    </w:p>
    <w:p w:rsidR="00A84069" w:rsidRDefault="00A84069">
      <w:r>
        <w:rPr>
          <w:noProof/>
        </w:rPr>
        <w:pict>
          <v:shape id="_x0000_i1062" type="#_x0000_t75" style="width:414.75pt;height:78.75pt;visibility:visible">
            <v:imagedata r:id="rId40" o:title=""/>
          </v:shape>
        </w:pict>
      </w:r>
    </w:p>
    <w:p w:rsidR="00A84069" w:rsidRDefault="00A84069">
      <w:r>
        <w:rPr>
          <w:noProof/>
        </w:rPr>
        <w:pict>
          <v:shape id="_x0000_i1063" type="#_x0000_t75" style="width:354pt;height:50.25pt;visibility:visible">
            <v:imagedata r:id="rId41" o:title=""/>
          </v:shape>
        </w:pict>
      </w:r>
    </w:p>
    <w:p w:rsidR="00A84069" w:rsidRDefault="00A84069">
      <w:r>
        <w:rPr>
          <w:noProof/>
        </w:rPr>
        <w:pict>
          <v:shape id="_x0000_i1064" type="#_x0000_t75" style="width:411.75pt;height:24pt;visibility:visible">
            <v:imagedata r:id="rId42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Life cycle event o f the page,actually assign the events to the elements of the page once they load,but before anything else loads,before any images load,before any CSS loads and so forth</w:t>
      </w:r>
    </w:p>
    <w:p w:rsidR="00A84069" w:rsidRDefault="00A84069">
      <w:r>
        <w:rPr>
          <w:noProof/>
        </w:rPr>
        <w:pict>
          <v:shape id="_x0000_i1065" type="#_x0000_t75" style="width:412.5pt;height:314.25pt;visibility:visible">
            <v:imagedata r:id="rId43" o:title=""/>
          </v:shape>
        </w:pict>
      </w:r>
    </w:p>
    <w:p w:rsidR="00A84069" w:rsidRDefault="00A84069"/>
    <w:p w:rsidR="00A84069" w:rsidRDefault="00A84069">
      <w:pPr>
        <w:pStyle w:val="Heading3"/>
      </w:pPr>
      <w:r>
        <w:t>The event argument</w:t>
      </w:r>
    </w:p>
    <w:p w:rsidR="00A84069" w:rsidRDefault="00A84069">
      <w:r>
        <w:rPr>
          <w:noProof/>
        </w:rPr>
        <w:pict>
          <v:shape id="_x0000_i1066" type="#_x0000_t75" style="width:414.75pt;height:3in;visibility:visible">
            <v:imagedata r:id="rId44" o:title=""/>
          </v:shape>
        </w:pict>
      </w:r>
    </w:p>
    <w:p w:rsidR="00A84069" w:rsidRDefault="00A84069"/>
    <w:p w:rsidR="00A84069" w:rsidRDefault="00A84069">
      <w:pPr>
        <w:pStyle w:val="Heading2"/>
      </w:pPr>
      <w:r>
        <w:t>L56-58</w:t>
      </w:r>
    </w:p>
    <w:p w:rsidR="00A84069" w:rsidRDefault="00A84069">
      <w:pPr>
        <w:pStyle w:val="Heading3"/>
      </w:pPr>
      <w:r>
        <w:t>HTTP Basics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 query string is nothing more than a name value pair separated by ampersand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GET method sends data to server as part of the URL</w: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POST method sends data as part of message body</w:t>
      </w:r>
    </w:p>
    <w:p w:rsidR="00A84069" w:rsidRDefault="00A84069">
      <w:pPr>
        <w:pStyle w:val="Heading3"/>
      </w:pPr>
      <w:smartTag w:uri="urn:schemas-microsoft-com:office:smarttags" w:element="City">
        <w:smartTag w:uri="urn:schemas-microsoft-com:office:smarttags" w:element="place">
          <w:r>
            <w:t>Ajax</w:t>
          </w:r>
        </w:smartTag>
      </w:smartTag>
    </w:p>
    <w:p w:rsidR="00A84069" w:rsidRDefault="00A84069">
      <w:r>
        <w:t>Asynchronous execution means execution of more than one instruction at a time</w:t>
      </w:r>
    </w:p>
    <w:p w:rsidR="00A84069" w:rsidRDefault="00A84069">
      <w:r>
        <w:t>Asynchronous instruction returns right away, it sends off its instruction and it’s ready to execution the next one right away,the actual execution is done in a separate thread or process</w:t>
      </w:r>
    </w:p>
    <w:p w:rsidR="00A84069" w:rsidRDefault="00A84069">
      <w:r>
        <w:t>Synchronous execution means execution of one instruction at a time,can’t start execution of another instruction until the fist instruction finished its execution</w:t>
      </w:r>
    </w:p>
    <w:p w:rsidR="00A84069" w:rsidRDefault="00A84069"/>
    <w:p w:rsidR="00A84069" w:rsidRDefault="00A84069">
      <w:r>
        <w:rPr>
          <w:noProof/>
        </w:rPr>
        <w:pict>
          <v:shape id="_x0000_i1067" type="#_x0000_t75" style="width:410.25pt;height:237.75pt;visibility:visible">
            <v:imagedata r:id="rId45" o:title=""/>
          </v:shape>
        </w:pict>
      </w:r>
      <w:r>
        <w:rPr>
          <w:noProof/>
        </w:rPr>
        <w:pict>
          <v:shape id="_x0000_i1068" type="#_x0000_t75" style="width:414pt;height:248.25pt;visibility:visible">
            <v:imagedata r:id="rId46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i1069" type="#_x0000_t75" style="width:413.25pt;height:47.25pt;visibility:visible">
            <v:imagedata r:id="rId47" o:title=""/>
          </v:shape>
        </w:pict>
      </w:r>
      <w:r>
        <w:rPr>
          <w:rFonts w:ascii="Times New Roman" w:hAnsi="Times New Roman"/>
          <w:sz w:val="28"/>
          <w:szCs w:val="28"/>
        </w:rPr>
        <w:t xml:space="preserve">script.js uses things inside of ajax-utils.js </w: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70" type="#_x0000_t75" style="width:409.5pt;height:135.75pt;visibility:visible">
            <v:imagedata r:id="rId48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71" type="#_x0000_t75" style="width:431.25pt;height:265.5pt;visibility:visible">
            <v:imagedata r:id="rId49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72" type="#_x0000_t75" style="width:431.25pt;height:245.25pt;visibility:visible">
            <v:imagedata r:id="rId50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73" type="#_x0000_t75" style="width:430.5pt;height:124.5pt;visibility:visible">
            <v:imagedata r:id="rId51" o:title=""/>
          </v:shape>
        </w:pict>
      </w:r>
    </w:p>
    <w:p w:rsidR="00A84069" w:rsidRDefault="00A84069">
      <w:pPr>
        <w:rPr>
          <w:noProof/>
        </w:rPr>
      </w:pPr>
    </w:p>
    <w:p w:rsidR="00A84069" w:rsidRDefault="00A84069">
      <w:pPr>
        <w:rPr>
          <w:noProof/>
        </w:rPr>
      </w:pPr>
    </w:p>
    <w:p w:rsidR="00A84069" w:rsidRDefault="00A84069">
      <w:pPr>
        <w:rPr>
          <w:noProof/>
        </w:rPr>
      </w:pPr>
      <w:r>
        <w:rPr>
          <w:noProof/>
        </w:rPr>
        <w:t>W1 L</w:t>
      </w:r>
    </w:p>
    <w:p w:rsidR="00A84069" w:rsidRDefault="00A84069">
      <w:pPr>
        <w:rPr>
          <w:noProof/>
        </w:rPr>
      </w:pPr>
      <w:r>
        <w:rPr>
          <w:noProof/>
        </w:rPr>
        <w:t>ls in Mac, dir in Windows</w:t>
      </w:r>
    </w:p>
    <w:p w:rsidR="00A84069" w:rsidRDefault="00A84069" w:rsidP="00AE0626">
      <w:pPr>
        <w:rPr>
          <w:noProof/>
        </w:rPr>
      </w:pPr>
      <w:r>
        <w:rPr>
          <w:noProof/>
        </w:rPr>
        <w:t>commit file to git</w: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4" type="#_x0000_t75" style="width:6in;height:16.5pt;visibility:visible">
            <v:imagedata r:id="rId52" o:title=""/>
          </v:shape>
        </w:pict>
      </w:r>
      <w:bookmarkStart w:id="0" w:name="_GoBack"/>
      <w:bookmarkEnd w:id="0"/>
    </w:p>
    <w:p w:rsidR="00A84069" w:rsidRDefault="00A84069" w:rsidP="00AE0626">
      <w:pPr>
        <w:rPr>
          <w:noProof/>
        </w:rPr>
      </w:pP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5" type="#_x0000_t75" style="width:311.25pt;height:321pt;visibility:visible">
            <v:imagedata r:id="rId53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6" type="#_x0000_t75" style="width:428.25pt;height:351.75pt;visibility:visible">
            <v:imagedata r:id="rId54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7" type="#_x0000_t75" style="width:352.5pt;height:124.5pt;visibility:visible">
            <v:imagedata r:id="rId55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8" type="#_x0000_t75" style="width:429.75pt;height:117.75pt;visibility:visible">
            <v:imagedata r:id="rId56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79" type="#_x0000_t75" style="width:414.75pt;height:174.75pt;visibility:visible">
            <v:imagedata r:id="rId57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0" type="#_x0000_t75" style="width:414.75pt;height:133.5pt;visibility:visible">
            <v:imagedata r:id="rId58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1" type="#_x0000_t75" style="width:429.75pt;height:285.75pt;visibility:visible">
            <v:imagedata r:id="rId59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2" type="#_x0000_t75" style="width:340.5pt;height:330pt;visibility:visible">
            <v:imagedata r:id="rId60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3" type="#_x0000_t75" style="width:431.25pt;height:300.75pt;visibility:visible">
            <v:imagedata r:id="rId61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4" type="#_x0000_t75" style="width:313.5pt;height:231pt;visibility:visible">
            <v:imagedata r:id="rId62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5" type="#_x0000_t75" style="width:431.25pt;height:93pt;visibility:visible">
            <v:imagedata r:id="rId63" o:title=""/>
          </v:shape>
        </w:pict>
      </w:r>
    </w:p>
    <w:p w:rsidR="00A84069" w:rsidRPr="00AD048B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AD048B">
        <w:rPr>
          <w:rFonts w:ascii="Times New Roman" w:hAnsi="Times New Roman"/>
          <w:noProof/>
          <w:sz w:val="30"/>
          <w:szCs w:val="30"/>
        </w:rPr>
        <w:t>.class1 .class2</w:t>
      </w:r>
    </w:p>
    <w:p w:rsidR="00A84069" w:rsidRPr="00AD048B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AD048B">
        <w:rPr>
          <w:rFonts w:ascii="Times New Roman" w:hAnsi="Times New Roman"/>
          <w:noProof/>
          <w:sz w:val="30"/>
          <w:szCs w:val="30"/>
        </w:rPr>
        <w:t>Class=”class1 class2”</w:t>
      </w:r>
    </w:p>
    <w:p w:rsidR="00A84069" w:rsidRPr="00AD048B" w:rsidRDefault="00A84069" w:rsidP="00AE0626">
      <w:pPr>
        <w:rPr>
          <w:rFonts w:ascii="Times New Roman" w:hAnsi="Times New Roman"/>
          <w:noProof/>
          <w:sz w:val="30"/>
          <w:szCs w:val="30"/>
        </w:rPr>
      </w:pP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AD048B">
        <w:rPr>
          <w:rFonts w:ascii="Times New Roman" w:hAnsi="Times New Roman"/>
          <w:noProof/>
          <w:sz w:val="30"/>
          <w:szCs w:val="30"/>
        </w:rPr>
        <w:t>Link is</w:t>
      </w:r>
      <w:r>
        <w:rPr>
          <w:rFonts w:ascii="Times New Roman" w:hAnsi="Times New Roman"/>
          <w:noProof/>
          <w:sz w:val="30"/>
          <w:szCs w:val="30"/>
        </w:rPr>
        <w:t xml:space="preserve"> inner element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Add display: block into block element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a : hover, a : active{}</w: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6" type="#_x0000_t75" style="width:426.75pt;height:231.75pt;visibility:visible">
            <v:imagedata r:id="rId64" o:title=""/>
          </v:shape>
        </w:pict>
      </w:r>
    </w:p>
    <w:p w:rsidR="00A84069" w:rsidRDefault="00A84069" w:rsidP="00AE0626">
      <w:pPr>
        <w:rPr>
          <w:noProof/>
        </w:rPr>
      </w:pPr>
    </w:p>
    <w:p w:rsidR="00A84069" w:rsidRDefault="00A84069" w:rsidP="00AE0626">
      <w:pPr>
        <w:rPr>
          <w:noProof/>
        </w:rPr>
      </w:pPr>
      <w:r>
        <w:rPr>
          <w:noProof/>
        </w:rPr>
        <w:t>Conflict</w: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7" type="#_x0000_t75" style="width:430.5pt;height:270.75pt;visibility:visible">
            <v:imagedata r:id="rId65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8" type="#_x0000_t75" style="width:409.5pt;height:354pt;visibility:visible">
            <v:imagedata r:id="rId66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89" type="#_x0000_t75" style="width:431.25pt;height:259.5pt;visibility:visible">
            <v:imagedata r:id="rId67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90" type="#_x0000_t75" style="width:426pt;height:197.25pt;visibility:visible">
            <v:imagedata r:id="rId68" o:title=""/>
          </v:shape>
        </w:pic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25442">
        <w:rPr>
          <w:rFonts w:ascii="Times New Roman" w:hAnsi="Times New Roman"/>
          <w:noProof/>
          <w:sz w:val="30"/>
          <w:szCs w:val="30"/>
        </w:rPr>
        <w:t>P{</w:t>
      </w:r>
    </w:p>
    <w:p w:rsidR="00A84069" w:rsidRPr="00525442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color : green !important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25442">
        <w:rPr>
          <w:rFonts w:ascii="Times New Roman" w:hAnsi="Times New Roman"/>
          <w:noProof/>
          <w:sz w:val="30"/>
          <w:szCs w:val="30"/>
        </w:rPr>
        <w:t>}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Important override everything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P{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Font-family: “Times New Roman”, Times,serif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}</w:t>
      </w:r>
    </w:p>
    <w:p w:rsidR="00A84069" w:rsidRPr="00525442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C001B">
        <w:rPr>
          <w:rFonts w:ascii="Times New Roman" w:hAnsi="Times New Roman"/>
          <w:noProof/>
          <w:sz w:val="30"/>
          <w:szCs w:val="30"/>
        </w:rPr>
        <w:t>And the reason you put not just one font, but a few fonts is because when you specify font-family in this way, you're relying on the client's computer, you're relying on the user's computer to have that font installed. And it's possible that a particular font will not be installed on the user's computer, so you want to provide some options</w: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91" type="#_x0000_t75" style="width:402.75pt;height:249.75pt;visibility:visible">
            <v:imagedata r:id="rId69" o:title=""/>
          </v:shape>
        </w:pict>
      </w: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92" type="#_x0000_t75" style="width:431.25pt;height:229.5pt;visibility:visible">
            <v:imagedata r:id="rId70" o:title=""/>
          </v:shape>
        </w:pict>
      </w:r>
    </w:p>
    <w:p w:rsidR="00A84069" w:rsidRPr="005F7470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F7470">
        <w:rPr>
          <w:rFonts w:ascii="Times New Roman" w:hAnsi="Times New Roman"/>
          <w:noProof/>
          <w:sz w:val="30"/>
          <w:szCs w:val="30"/>
        </w:rPr>
        <w:t>Width: 300px;   //for content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F7470">
        <w:rPr>
          <w:rFonts w:ascii="Times New Roman" w:hAnsi="Times New Roman"/>
          <w:noProof/>
          <w:sz w:val="30"/>
          <w:szCs w:val="30"/>
        </w:rPr>
        <w:t>box-sizing: border-box //change 300 to all</w:t>
      </w:r>
      <w:r>
        <w:rPr>
          <w:rFonts w:ascii="Times New Roman" w:hAnsi="Times New Roman"/>
          <w:noProof/>
          <w:sz w:val="30"/>
          <w:szCs w:val="30"/>
        </w:rPr>
        <w:t xml:space="preserve"> without margin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box sizing is one of those CSS properties that is not inherited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body{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5F7470">
        <w:rPr>
          <w:rFonts w:ascii="Times New Roman" w:hAnsi="Times New Roman"/>
          <w:noProof/>
          <w:sz w:val="30"/>
          <w:szCs w:val="30"/>
        </w:rPr>
        <w:t>box-sizing: border-box</w:t>
      </w:r>
      <w:r>
        <w:rPr>
          <w:rFonts w:ascii="Times New Roman" w:hAnsi="Times New Roman"/>
          <w:noProof/>
          <w:sz w:val="30"/>
          <w:szCs w:val="30"/>
        </w:rPr>
        <w:t xml:space="preserve"> 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}// doesn’t work in box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  <w:r>
        <w:rPr>
          <w:rFonts w:ascii="Times New Roman" w:hAnsi="Times New Roman"/>
          <w:noProof/>
          <w:sz w:val="30"/>
          <w:szCs w:val="30"/>
        </w:rPr>
        <w:t>*{}// work</w:t>
      </w:r>
    </w:p>
    <w:p w:rsidR="00A84069" w:rsidRDefault="00A84069" w:rsidP="00AE0626">
      <w:pPr>
        <w:rPr>
          <w:rFonts w:ascii="Times New Roman" w:hAnsi="Times New Roman"/>
          <w:noProof/>
          <w:sz w:val="30"/>
          <w:szCs w:val="30"/>
        </w:rPr>
      </w:pPr>
    </w:p>
    <w:p w:rsidR="00A84069" w:rsidRDefault="00A84069" w:rsidP="00AE0626">
      <w:pPr>
        <w:rPr>
          <w:noProof/>
        </w:rPr>
      </w:pPr>
      <w:r>
        <w:rPr>
          <w:noProof/>
        </w:rPr>
        <w:pict>
          <v:shape id="_x0000_i1093" type="#_x0000_t75" style="width:430.5pt;height:258.75pt;visibility:visible">
            <v:imagedata r:id="rId71" o:title=""/>
          </v:shape>
        </w:pict>
      </w:r>
    </w:p>
    <w:p w:rsidR="00A84069" w:rsidRPr="00AD048B" w:rsidRDefault="00A84069" w:rsidP="00AE0626">
      <w:pPr>
        <w:rPr>
          <w:rFonts w:ascii="Times New Roman" w:hAnsi="Times New Roman"/>
          <w:noProof/>
          <w:sz w:val="30"/>
          <w:szCs w:val="30"/>
        </w:rPr>
      </w:pPr>
      <w:r w:rsidRPr="00B578C0">
        <w:rPr>
          <w:rFonts w:ascii="Times New Roman" w:hAnsi="Times New Roman"/>
          <w:noProof/>
          <w:sz w:val="30"/>
          <w:szCs w:val="30"/>
        </w:rPr>
        <w:t>Horizen margin is cumulate</w:t>
      </w:r>
    </w:p>
    <w:p w:rsidR="00A84069" w:rsidRDefault="00A84069" w:rsidP="00AE0626">
      <w:pPr>
        <w:rPr>
          <w:noProof/>
        </w:rPr>
      </w:pPr>
    </w:p>
    <w:p w:rsidR="00A84069" w:rsidRDefault="00A84069">
      <w:pPr>
        <w:rPr>
          <w:noProof/>
        </w:rPr>
      </w:pPr>
      <w:r>
        <w:rPr>
          <w:noProof/>
        </w:rPr>
        <w:pict>
          <v:shape id="_x0000_i1094" type="#_x0000_t75" style="width:429.75pt;height:141.75pt;visibility:visible">
            <v:imagedata r:id="rId72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95" type="#_x0000_t75" style="width:413.25pt;height:213pt;visibility:visible">
            <v:imagedata r:id="rId73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96" type="#_x0000_t75" style="width:428.25pt;height:176.25pt;visibility:visible">
            <v:imagedata r:id="rId74" o:title=""/>
          </v:shape>
        </w:pict>
      </w:r>
    </w:p>
    <w:p w:rsidR="00A84069" w:rsidRPr="00D53B10" w:rsidRDefault="00A84069">
      <w:pPr>
        <w:rPr>
          <w:rFonts w:ascii="Times New Roman" w:hAnsi="Times New Roman"/>
          <w:sz w:val="28"/>
          <w:szCs w:val="28"/>
          <w:vertAlign w:val="superscript"/>
        </w:rPr>
      </w:pPr>
      <w:r>
        <w:rPr>
          <w:noProof/>
        </w:rPr>
        <w:pict>
          <v:shape id="_x0000_i1097" type="#_x0000_t75" style="width:6in;height:124.5pt;visibility:visible">
            <v:imagedata r:id="rId75" o:title=""/>
          </v:shape>
        </w:pict>
      </w:r>
    </w:p>
    <w:p w:rsidR="00A84069" w:rsidRDefault="00A84069"/>
    <w:p w:rsidR="00A84069" w:rsidRDefault="00A84069"/>
    <w:p w:rsidR="00A84069" w:rsidRDefault="00A84069">
      <w:pPr>
        <w:rPr>
          <w:rFonts w:ascii="Times New Roman" w:hAnsi="Times New Roman"/>
          <w:noProof/>
          <w:sz w:val="30"/>
          <w:szCs w:val="30"/>
        </w:rPr>
      </w:pPr>
      <w:r w:rsidRPr="008F0F78">
        <w:rPr>
          <w:rFonts w:ascii="Times New Roman" w:hAnsi="Times New Roman"/>
          <w:noProof/>
          <w:sz w:val="30"/>
          <w:szCs w:val="30"/>
        </w:rPr>
        <w:t> the reason it disappeared is because my background property is being specified after the background-color property. And since choose to used the background without the dash for a particular property, it's overriding every single property except the ones that I'm actually specifying. </w: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98" type="#_x0000_t75" style="width:293.25pt;height:27.75pt;visibility:visible">
            <v:imagedata r:id="rId76" o:title=""/>
          </v:shape>
        </w:pict>
      </w:r>
    </w:p>
    <w:p w:rsidR="00A84069" w:rsidRDefault="00A84069">
      <w:pPr>
        <w:rPr>
          <w:rFonts w:ascii="Times New Roman" w:hAnsi="Times New Roman"/>
          <w:noProof/>
          <w:sz w:val="30"/>
          <w:szCs w:val="30"/>
        </w:rPr>
      </w:pPr>
      <w:r w:rsidRPr="00CA3CC8">
        <w:rPr>
          <w:rFonts w:ascii="Times New Roman" w:hAnsi="Times New Roman"/>
          <w:noProof/>
          <w:sz w:val="30"/>
          <w:szCs w:val="30"/>
        </w:rPr>
        <w:t> However, when it comes to floated elements, the margins never collapse.</w: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099" type="#_x0000_t75" style="width:354pt;height:131.25pt;visibility:visible">
            <v:imagedata r:id="rId77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0" type="#_x0000_t75" style="width:429pt;height:69pt;visibility:visible">
            <v:imagedata r:id="rId78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1" type="#_x0000_t75" style="width:430.5pt;height:120.75pt;visibility:visible">
            <v:imagedata r:id="rId79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2" type="#_x0000_t75" style="width:6in;height:135pt;visibility:visible">
            <v:imagedata r:id="rId80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3" type="#_x0000_t75" style="width:427.5pt;height:187.5pt;visibility:visible">
            <v:imagedata r:id="rId81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4" type="#_x0000_t75" style="width:429.75pt;height:105pt;visibility:visible">
            <v:imagedata r:id="rId82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5" type="#_x0000_t75" style="width:425.25pt;height:172.5pt;visibility:visible">
            <v:imagedata r:id="rId83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6" type="#_x0000_t75" style="width:431.25pt;height:165pt;visibility:visible">
            <v:imagedata r:id="rId84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7" type="#_x0000_t75" style="width:430.5pt;height:181.5pt;visibility:visible">
            <v:imagedata r:id="rId85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8" type="#_x0000_t75" style="width:429pt;height:248.25pt;visibility:visible">
            <v:imagedata r:id="rId86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09" type="#_x0000_t75" style="width:414.75pt;height:338.25pt;visibility:visible">
            <v:imagedata r:id="rId87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0" type="#_x0000_t75" style="width:6in;height:214.5pt;visibility:visible">
            <v:imagedata r:id="rId88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t>Careful not to overlap range boundaries</w:t>
      </w:r>
    </w:p>
    <w:p w:rsidR="00A84069" w:rsidRPr="00784B4B" w:rsidRDefault="00A84069">
      <w:pPr>
        <w:rPr>
          <w:noProof/>
        </w:rPr>
      </w:pPr>
      <w:r>
        <w:rPr>
          <w:noProof/>
        </w:rPr>
        <w:pict>
          <v:shape id="_x0000_i1111" type="#_x0000_t75" style="width:241.5pt;height:297pt;visibility:visible">
            <v:imagedata r:id="rId89" o:title=""/>
          </v:shape>
        </w:pict>
      </w:r>
    </w:p>
    <w:p w:rsidR="00A84069" w:rsidRDefault="00A84069">
      <w:pPr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i1112" type="#_x0000_t75" style="width:431.25pt;height:282.75pt;visibility:visible">
            <v:imagedata r:id="rId90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3" type="#_x0000_t75" style="width:431.25pt;height:234.75pt;visibility:visible">
            <v:imagedata r:id="rId91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4" type="#_x0000_t75" style="width:429pt;height:141.75pt;visibility:visible">
            <v:imagedata r:id="rId92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5" type="#_x0000_t75" style="width:431.25pt;height:90.75pt;visibility:visible">
            <v:imagedata r:id="rId93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t>Turn off zooms</w: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6" type="#_x0000_t75" style="width:429pt;height:134.25pt;visibility:visible">
            <v:imagedata r:id="rId94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7" type="#_x0000_t75" style="width:430.5pt;height:93pt;visibility:visible">
            <v:imagedata r:id="rId95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8" type="#_x0000_t75" style="width:6in;height:273pt;visibility:visible">
            <v:imagedata r:id="rId96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19" type="#_x0000_t75" style="width:430.5pt;height:240pt;visibility:visible">
            <v:imagedata r:id="rId97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20" type="#_x0000_t75" style="width:429pt;height:234pt;visibility:visible">
            <v:imagedata r:id="rId98" o:title=""/>
          </v:shape>
        </w:pict>
      </w:r>
    </w:p>
    <w:p w:rsidR="00A84069" w:rsidRDefault="00A84069">
      <w:pPr>
        <w:rPr>
          <w:noProof/>
        </w:rPr>
      </w:pPr>
      <w:r>
        <w:rPr>
          <w:noProof/>
        </w:rPr>
        <w:pict>
          <v:shape id="_x0000_i1121" type="#_x0000_t75" style="width:426.75pt;height:156.75pt;visibility:visible">
            <v:imagedata r:id="rId99" o:title=""/>
          </v:shape>
        </w:pict>
      </w:r>
    </w:p>
    <w:p w:rsidR="00A84069" w:rsidRDefault="00A84069">
      <w:r>
        <w:rPr>
          <w:noProof/>
        </w:rPr>
        <w:pict>
          <v:shape id="_x0000_i1122" type="#_x0000_t75" style="width:429.75pt;height:150pt;visibility:visible">
            <v:imagedata r:id="rId100" o:title=""/>
          </v:shape>
        </w:pict>
      </w:r>
    </w:p>
    <w:p w:rsidR="00A84069" w:rsidRDefault="00A84069"/>
    <w:p w:rsidR="00A84069" w:rsidRDefault="00A84069"/>
    <w:p w:rsidR="00A84069" w:rsidRDefault="00A84069">
      <w:pPr>
        <w:rPr>
          <w:rFonts w:ascii="Times New Roman" w:hAnsi="Times New Roman"/>
          <w:sz w:val="28"/>
          <w:szCs w:val="28"/>
        </w:rPr>
      </w:pPr>
    </w:p>
    <w:p w:rsidR="00A84069" w:rsidRDefault="00A84069">
      <w:pPr>
        <w:rPr>
          <w:rFonts w:ascii="Times New Roman" w:hAnsi="Times New Roman"/>
          <w:sz w:val="28"/>
          <w:szCs w:val="28"/>
        </w:rPr>
      </w:pPr>
    </w:p>
    <w:sectPr w:rsidR="00A84069" w:rsidSect="00BD1F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F71ED8"/>
    <w:multiLevelType w:val="hybridMultilevel"/>
    <w:tmpl w:val="D36689B4"/>
    <w:lvl w:ilvl="0" w:tplc="4EFEBA9E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4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777B065C"/>
    <w:rsid w:val="000821E9"/>
    <w:rsid w:val="00103C4A"/>
    <w:rsid w:val="00111A0C"/>
    <w:rsid w:val="00134317"/>
    <w:rsid w:val="0016741E"/>
    <w:rsid w:val="00197ABC"/>
    <w:rsid w:val="001B3A4F"/>
    <w:rsid w:val="001B3C24"/>
    <w:rsid w:val="001E36BD"/>
    <w:rsid w:val="00213D38"/>
    <w:rsid w:val="0022437E"/>
    <w:rsid w:val="00244072"/>
    <w:rsid w:val="00266B2F"/>
    <w:rsid w:val="00280C2F"/>
    <w:rsid w:val="00291F7B"/>
    <w:rsid w:val="002C3147"/>
    <w:rsid w:val="0030117B"/>
    <w:rsid w:val="00315675"/>
    <w:rsid w:val="003431A9"/>
    <w:rsid w:val="00363E34"/>
    <w:rsid w:val="003704C6"/>
    <w:rsid w:val="003B2C06"/>
    <w:rsid w:val="003B6871"/>
    <w:rsid w:val="00421692"/>
    <w:rsid w:val="004660EE"/>
    <w:rsid w:val="004969F1"/>
    <w:rsid w:val="004E6E7D"/>
    <w:rsid w:val="00525442"/>
    <w:rsid w:val="005C001B"/>
    <w:rsid w:val="005F7470"/>
    <w:rsid w:val="006336C1"/>
    <w:rsid w:val="006419E8"/>
    <w:rsid w:val="0065752E"/>
    <w:rsid w:val="006A5210"/>
    <w:rsid w:val="007153E5"/>
    <w:rsid w:val="007245B3"/>
    <w:rsid w:val="00725DCF"/>
    <w:rsid w:val="00734C7D"/>
    <w:rsid w:val="00781491"/>
    <w:rsid w:val="00784B4B"/>
    <w:rsid w:val="007A4EEE"/>
    <w:rsid w:val="008B2800"/>
    <w:rsid w:val="008F0F78"/>
    <w:rsid w:val="008F4B61"/>
    <w:rsid w:val="00915544"/>
    <w:rsid w:val="0094506C"/>
    <w:rsid w:val="00947F45"/>
    <w:rsid w:val="00970C33"/>
    <w:rsid w:val="00985388"/>
    <w:rsid w:val="009C1C6C"/>
    <w:rsid w:val="009E33DB"/>
    <w:rsid w:val="00A250CD"/>
    <w:rsid w:val="00A524E9"/>
    <w:rsid w:val="00A84069"/>
    <w:rsid w:val="00AA6284"/>
    <w:rsid w:val="00AB7693"/>
    <w:rsid w:val="00AC05F1"/>
    <w:rsid w:val="00AD048B"/>
    <w:rsid w:val="00AE0626"/>
    <w:rsid w:val="00AE1A80"/>
    <w:rsid w:val="00AF13D4"/>
    <w:rsid w:val="00B00670"/>
    <w:rsid w:val="00B03930"/>
    <w:rsid w:val="00B2435D"/>
    <w:rsid w:val="00B3730A"/>
    <w:rsid w:val="00B578C0"/>
    <w:rsid w:val="00B614CF"/>
    <w:rsid w:val="00BD1F1D"/>
    <w:rsid w:val="00C451D5"/>
    <w:rsid w:val="00C95D0A"/>
    <w:rsid w:val="00CA3CC8"/>
    <w:rsid w:val="00CC089E"/>
    <w:rsid w:val="00D53B10"/>
    <w:rsid w:val="00DD4E43"/>
    <w:rsid w:val="00E53210"/>
    <w:rsid w:val="00E5775E"/>
    <w:rsid w:val="00E93FE6"/>
    <w:rsid w:val="00EA3C77"/>
    <w:rsid w:val="00ED642D"/>
    <w:rsid w:val="00F273A7"/>
    <w:rsid w:val="00F41238"/>
    <w:rsid w:val="00FC48D9"/>
    <w:rsid w:val="06981E4E"/>
    <w:rsid w:val="09193915"/>
    <w:rsid w:val="0ABB2073"/>
    <w:rsid w:val="0BC77CD7"/>
    <w:rsid w:val="0BFA5627"/>
    <w:rsid w:val="0D7A7B38"/>
    <w:rsid w:val="0DB53F36"/>
    <w:rsid w:val="0E5C384A"/>
    <w:rsid w:val="0ED63AA4"/>
    <w:rsid w:val="107F03D5"/>
    <w:rsid w:val="109863CA"/>
    <w:rsid w:val="116A1667"/>
    <w:rsid w:val="16FF27C6"/>
    <w:rsid w:val="1BFB5F93"/>
    <w:rsid w:val="1ED44856"/>
    <w:rsid w:val="20010A18"/>
    <w:rsid w:val="22392D28"/>
    <w:rsid w:val="26E25A1F"/>
    <w:rsid w:val="2700548C"/>
    <w:rsid w:val="27D90AF7"/>
    <w:rsid w:val="27EE0FF4"/>
    <w:rsid w:val="2B121940"/>
    <w:rsid w:val="2C1E513B"/>
    <w:rsid w:val="2DC96829"/>
    <w:rsid w:val="33104307"/>
    <w:rsid w:val="37262B86"/>
    <w:rsid w:val="3A85643C"/>
    <w:rsid w:val="3D2D4B6F"/>
    <w:rsid w:val="3DDD6630"/>
    <w:rsid w:val="3EA81604"/>
    <w:rsid w:val="3EB42150"/>
    <w:rsid w:val="43D66320"/>
    <w:rsid w:val="44687CDA"/>
    <w:rsid w:val="468A4D5A"/>
    <w:rsid w:val="4723548D"/>
    <w:rsid w:val="47256418"/>
    <w:rsid w:val="47653E05"/>
    <w:rsid w:val="48B00792"/>
    <w:rsid w:val="4A813F7F"/>
    <w:rsid w:val="4E9E0567"/>
    <w:rsid w:val="4EFA3C34"/>
    <w:rsid w:val="52946365"/>
    <w:rsid w:val="55180DA8"/>
    <w:rsid w:val="57545D01"/>
    <w:rsid w:val="577B031F"/>
    <w:rsid w:val="585A4380"/>
    <w:rsid w:val="6163115C"/>
    <w:rsid w:val="61DC0E4F"/>
    <w:rsid w:val="66A3109B"/>
    <w:rsid w:val="692A0079"/>
    <w:rsid w:val="6B3358B0"/>
    <w:rsid w:val="6D700098"/>
    <w:rsid w:val="6E015B96"/>
    <w:rsid w:val="74844B16"/>
    <w:rsid w:val="74FF722F"/>
    <w:rsid w:val="774E3E99"/>
    <w:rsid w:val="777B065C"/>
    <w:rsid w:val="78492319"/>
    <w:rsid w:val="789F281F"/>
    <w:rsid w:val="78B61A79"/>
    <w:rsid w:val="79B44297"/>
    <w:rsid w:val="7D753973"/>
    <w:rsid w:val="7E35735B"/>
    <w:rsid w:val="7F7C79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ity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SimSun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locked="1" w:semiHidden="0" w:uiPriority="0" w:qFormat="1"/>
    <w:lsdException w:name="heading 1" w:locked="1" w:semiHidden="0" w:uiPriority="0" w:qFormat="1"/>
    <w:lsdException w:name="heading 2" w:locked="1" w:semiHidden="0" w:uiPriority="0" w:qFormat="1"/>
    <w:lsdException w:name="heading 3" w:locked="1" w:semiHidden="0" w:uiPriority="0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locked="1" w:semiHidden="0" w:uiPriority="0"/>
    <w:lsdException w:name="toc 2" w:locked="1" w:semiHidden="0" w:uiPriority="0"/>
    <w:lsdException w:name="toc 3" w:locked="1" w:semiHidden="0" w:uiPriority="0"/>
    <w:lsdException w:name="toc 4" w:locked="1" w:semiHidden="0" w:uiPriority="0"/>
    <w:lsdException w:name="toc 5" w:locked="1" w:semiHidden="0" w:uiPriority="0"/>
    <w:lsdException w:name="toc 6" w:locked="1" w:semiHidden="0" w:uiPriority="0"/>
    <w:lsdException w:name="toc 7" w:locked="1" w:semiHidden="0" w:uiPriority="0"/>
    <w:lsdException w:name="toc 8" w:locked="1" w:semiHidden="0" w:uiPriority="0"/>
    <w:lsdException w:name="toc 9" w:locked="1" w:semiHidden="0" w:uiPriority="0"/>
    <w:lsdException w:name="Normal Indent" w:unhideWhenUsed="1"/>
    <w:lsdException w:name="footnote text" w:unhideWhenUsed="1"/>
    <w:lsdException w:name="annotation text" w:unhideWhenUsed="1"/>
    <w:lsdException w:name="header" w:unhideWhenUsed="1"/>
    <w:lsdException w:name="footer" w:unhideWhenUsed="1"/>
    <w:lsdException w:name="index heading" w:unhideWhenUsed="1"/>
    <w:lsdException w:name="caption" w:locked="1" w:uiPriority="0" w:unhideWhenUsed="1" w:qFormat="1"/>
    <w:lsdException w:name="table of figures" w:unhideWhenUsed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unhideWhenUsed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locked="1" w:semiHidden="0" w:uiPriority="0" w:qFormat="1"/>
    <w:lsdException w:name="Closing" w:unhideWhenUsed="1"/>
    <w:lsdException w:name="Signature" w:unhideWhenUsed="1"/>
    <w:lsdException w:name="Default Paragraph Font" w:locked="1" w:semiHidden="0" w:uiPriority="0"/>
    <w:lsdException w:name="Body Text" w:unhideWhenUsed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locked="1" w:semiHidden="0" w:uiPriority="0" w:qFormat="1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unhideWhenUsed="1"/>
    <w:lsdException w:name="FollowedHyperlink" w:unhideWhenUsed="1"/>
    <w:lsdException w:name="Strong" w:locked="1" w:semiHidden="0" w:uiPriority="0" w:qFormat="1"/>
    <w:lsdException w:name="Emphasis" w:locked="1" w:semiHidden="0" w:uiPriority="0" w:qFormat="1"/>
    <w:lsdException w:name="Document Map" w:unhideWhenUsed="1"/>
    <w:lsdException w:name="Plain Text" w:unhideWhenUsed="1"/>
    <w:lsdException w:name="E-mail Signature" w:unhideWhenUsed="1"/>
    <w:lsdException w:name="HTML Top of Form" w:locked="1" w:semiHidden="0" w:uiPriority="0"/>
    <w:lsdException w:name="HTML Bottom of Form" w:locked="1" w:semiHidden="0" w:uiPriority="0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locked="1" w:semiHidden="0" w:uiPriority="0"/>
    <w:lsdException w:name="annotation subject" w:unhideWhenUsed="1"/>
    <w:lsdException w:name="No List" w:locked="1" w:semiHidden="0" w:uiPriority="0"/>
    <w:lsdException w:name="Outline List 1" w:locked="1" w:semiHidden="0" w:uiPriority="0"/>
    <w:lsdException w:name="Outline List 2" w:locked="1" w:semiHidden="0" w:uiPriority="0"/>
    <w:lsdException w:name="Outline List 3" w:locked="1" w:semiHidden="0" w:uiPriority="0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locked="1" w:semiHidden="0" w:uiPriority="0"/>
    <w:lsdException w:name="Table Theme" w:unhideWhenUsed="1"/>
    <w:lsdException w:name="No Spacing" w:semiHidden="0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semiHidden="0" w:uiPriority="29" w:qFormat="1"/>
    <w:lsdException w:name="Intense Quote" w:semiHidden="0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Normal">
    <w:name w:val="Normal"/>
    <w:qFormat/>
    <w:rsid w:val="00BD1F1D"/>
    <w:pPr>
      <w:widowControl w:val="0"/>
      <w:jc w:val="both"/>
    </w:pPr>
    <w:rPr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BD1F1D"/>
    <w:pPr>
      <w:keepNext/>
      <w:keepLines/>
      <w:spacing w:line="413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qFormat/>
    <w:rsid w:val="00BD1F1D"/>
    <w:pPr>
      <w:keepNext/>
      <w:keepLines/>
      <w:spacing w:line="413" w:lineRule="auto"/>
      <w:outlineLvl w:val="2"/>
    </w:pPr>
    <w:rPr>
      <w:b/>
      <w:kern w:val="0"/>
      <w:sz w:val="32"/>
      <w:szCs w:val="20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9"/>
    <w:semiHidden/>
    <w:locked/>
    <w:rPr>
      <w:rFonts w:ascii="Cambria" w:eastAsia="SimSun" w:hAnsi="Cambria"/>
      <w:b/>
      <w:sz w:val="32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BD1F1D"/>
    <w:rPr>
      <w:b/>
      <w:sz w:val="32"/>
    </w:rPr>
  </w:style>
  <w:style w:type="character" w:styleId="Hyperlink">
    <w:name w:val="Hyperlink"/>
    <w:basedOn w:val="DefaultParagraphFont"/>
    <w:uiPriority w:val="99"/>
    <w:semiHidden/>
    <w:rsid w:val="00E53210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8F0F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2133</TotalTime>
  <Pages>39</Pages>
  <Words>781</Words>
  <Characters>4458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74</cp:revision>
  <dcterms:created xsi:type="dcterms:W3CDTF">2016-10-21T22:18:00Z</dcterms:created>
  <dcterms:modified xsi:type="dcterms:W3CDTF">2017-03-07T18:35:00Z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